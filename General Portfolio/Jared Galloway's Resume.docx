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1B879" w14:textId="77777777" w:rsidR="00E91A4F" w:rsidRPr="0038310B" w:rsidRDefault="00B65F61" w:rsidP="008A181D">
      <w:pPr>
        <w:pStyle w:val="Name"/>
        <w:pBdr>
          <w:bottom w:val="none" w:sz="0" w:space="0" w:color="auto"/>
        </w:pBdr>
        <w:ind w:left="0"/>
        <w:rPr>
          <w:color w:val="auto"/>
        </w:rPr>
      </w:pPr>
      <w:r>
        <w:rPr>
          <w:color w:val="DDDDDD" w:themeColor="background2"/>
        </w:rPr>
        <w:t xml:space="preserve"> </w:t>
      </w:r>
      <w:sdt>
        <w:sdtPr>
          <w:rPr>
            <w:color w:val="DDDDDD" w:themeColor="background2"/>
          </w:rPr>
          <w:alias w:val="Your Name"/>
          <w:tag w:val=""/>
          <w:id w:val="-574512284"/>
          <w:placeholder>
            <w:docPart w:val="A5E6D5EF84E640C09F92BDDEF0D859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33F2F" w:rsidRPr="00C32A25">
            <w:rPr>
              <w:color w:val="DDDDDD" w:themeColor="background2"/>
            </w:rPr>
            <w:t>Jared Galloway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024"/>
        <w:gridCol w:w="386"/>
        <w:gridCol w:w="4195"/>
        <w:gridCol w:w="4195"/>
      </w:tblGrid>
      <w:tr w:rsidR="0038310B" w:rsidRPr="0038310B" w14:paraId="02A37338" w14:textId="77777777" w:rsidTr="00D459B6">
        <w:trPr>
          <w:trHeight w:val="72"/>
        </w:trPr>
        <w:tc>
          <w:tcPr>
            <w:tcW w:w="2024" w:type="dxa"/>
          </w:tcPr>
          <w:p w14:paraId="7DDEF1B0" w14:textId="77777777" w:rsidR="00E33F2F" w:rsidRPr="0038310B" w:rsidRDefault="00E33F2F">
            <w:pPr>
              <w:pStyle w:val="Heading1"/>
              <w:rPr>
                <w:color w:val="auto"/>
              </w:rPr>
            </w:pPr>
          </w:p>
        </w:tc>
        <w:tc>
          <w:tcPr>
            <w:tcW w:w="386" w:type="dxa"/>
          </w:tcPr>
          <w:p w14:paraId="6CEAF754" w14:textId="77777777" w:rsidR="00E33F2F" w:rsidRPr="0038310B" w:rsidRDefault="00E33F2F">
            <w:pPr>
              <w:rPr>
                <w:color w:val="auto"/>
              </w:rPr>
            </w:pPr>
          </w:p>
        </w:tc>
        <w:tc>
          <w:tcPr>
            <w:tcW w:w="8390" w:type="dxa"/>
            <w:gridSpan w:val="2"/>
          </w:tcPr>
          <w:p w14:paraId="0D1F3E3D" w14:textId="06D1DB7D" w:rsidR="00E33F2F" w:rsidRPr="0038310B" w:rsidRDefault="00AD35FB" w:rsidP="00604C9A">
            <w:pPr>
              <w:spacing w:after="0" w:line="240" w:lineRule="auto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690 W 11</w:t>
            </w:r>
            <w:r w:rsidRPr="00AD35FB">
              <w:rPr>
                <w:rFonts w:eastAsia="Times New Roman" w:cstheme="minorHAnsi"/>
                <w:color w:val="auto"/>
                <w:vertAlign w:val="superscript"/>
              </w:rPr>
              <w:t>th</w:t>
            </w:r>
            <w:r>
              <w:rPr>
                <w:rFonts w:eastAsia="Times New Roman" w:cstheme="minorHAnsi"/>
                <w:color w:val="auto"/>
              </w:rPr>
              <w:t>,</w:t>
            </w:r>
            <w:r w:rsidR="00E33F2F" w:rsidRPr="0038310B">
              <w:rPr>
                <w:rFonts w:eastAsia="Times New Roman" w:cstheme="minorHAnsi"/>
                <w:color w:val="auto"/>
              </w:rPr>
              <w:t xml:space="preserve"> Eugene OR | (406) 579-6768 | </w:t>
            </w:r>
            <w:r w:rsidR="00C9462F" w:rsidRPr="00C9462F">
              <w:rPr>
                <w:rFonts w:eastAsia="Times New Roman" w:cstheme="minorHAnsi"/>
                <w:color w:val="auto"/>
              </w:rPr>
              <w:t>jgallowa@cs.uoregon.edu</w:t>
            </w:r>
          </w:p>
        </w:tc>
      </w:tr>
      <w:tr w:rsidR="0038310B" w:rsidRPr="0038310B" w14:paraId="00A39A66" w14:textId="77777777" w:rsidTr="00D459B6">
        <w:tc>
          <w:tcPr>
            <w:tcW w:w="2024" w:type="dxa"/>
          </w:tcPr>
          <w:p w14:paraId="5387E2A4" w14:textId="77777777" w:rsidR="00E91A4F" w:rsidRPr="0038310B" w:rsidRDefault="00460A9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Summa</w:t>
            </w:r>
            <w:r w:rsidR="008A181D" w:rsidRPr="0038310B">
              <w:rPr>
                <w:color w:val="auto"/>
              </w:rPr>
              <w:t>ry Of Qualifications</w:t>
            </w:r>
          </w:p>
        </w:tc>
        <w:tc>
          <w:tcPr>
            <w:tcW w:w="386" w:type="dxa"/>
          </w:tcPr>
          <w:p w14:paraId="1F0E895F" w14:textId="77777777" w:rsidR="00E91A4F" w:rsidRPr="0038310B" w:rsidRDefault="00E91A4F">
            <w:pPr>
              <w:rPr>
                <w:color w:val="auto"/>
              </w:rPr>
            </w:pPr>
          </w:p>
        </w:tc>
        <w:tc>
          <w:tcPr>
            <w:tcW w:w="8390" w:type="dxa"/>
            <w:gridSpan w:val="2"/>
          </w:tcPr>
          <w:p w14:paraId="48A51857" w14:textId="523CFBCE" w:rsidR="00407593" w:rsidRPr="00532D02" w:rsidRDefault="00532D02" w:rsidP="00D459B6">
            <w:pPr>
              <w:rPr>
                <w:rFonts w:eastAsia="Times New Roman"/>
                <w:color w:val="auto"/>
                <w:kern w:val="0"/>
                <w:lang w:eastAsia="en-US"/>
              </w:rPr>
            </w:pPr>
            <w:r>
              <w:rPr>
                <w:rFonts w:eastAsia="Times New Roman"/>
              </w:rPr>
              <w:t>I’ve recently graduated from the Univers</w:t>
            </w:r>
            <w:r w:rsidR="00B263BB">
              <w:rPr>
                <w:rFonts w:eastAsia="Times New Roman"/>
              </w:rPr>
              <w:t xml:space="preserve">ity of Oregon where I </w:t>
            </w:r>
            <w:r w:rsidR="00B672D5">
              <w:rPr>
                <w:rFonts w:eastAsia="Times New Roman"/>
              </w:rPr>
              <w:t>majored in</w:t>
            </w:r>
            <w:r w:rsidR="00025497">
              <w:rPr>
                <w:rFonts w:eastAsia="Times New Roman"/>
              </w:rPr>
              <w:t xml:space="preserve"> c</w:t>
            </w:r>
            <w:r w:rsidR="00B672D5">
              <w:rPr>
                <w:rFonts w:eastAsia="Times New Roman"/>
              </w:rPr>
              <w:t>omputer</w:t>
            </w:r>
            <w:r w:rsidR="00025497">
              <w:rPr>
                <w:rFonts w:eastAsia="Times New Roman"/>
              </w:rPr>
              <w:t xml:space="preserve"> and information</w:t>
            </w:r>
            <w:r w:rsidR="00D459B6">
              <w:rPr>
                <w:rFonts w:eastAsia="Times New Roman"/>
              </w:rPr>
              <w:t xml:space="preserve"> science and</w:t>
            </w:r>
            <w:r w:rsidR="00B672D5">
              <w:rPr>
                <w:rFonts w:eastAsia="Times New Roman"/>
              </w:rPr>
              <w:t xml:space="preserve"> researched population genetics through the use of large-scale simulations</w:t>
            </w:r>
            <w:r>
              <w:rPr>
                <w:rFonts w:eastAsia="Times New Roman"/>
              </w:rPr>
              <w:t xml:space="preserve">. </w:t>
            </w:r>
            <w:r w:rsidR="00B672D5">
              <w:rPr>
                <w:rFonts w:eastAsia="Times New Roman"/>
              </w:rPr>
              <w:t>This year, m</w:t>
            </w:r>
            <w:r>
              <w:rPr>
                <w:rFonts w:eastAsia="Times New Roman"/>
              </w:rPr>
              <w:t xml:space="preserve">y interest in biological mechanisms has led me to </w:t>
            </w:r>
            <w:r w:rsidR="00B672D5">
              <w:rPr>
                <w:rFonts w:eastAsia="Times New Roman"/>
              </w:rPr>
              <w:t xml:space="preserve">further </w:t>
            </w:r>
            <w:r>
              <w:rPr>
                <w:rFonts w:eastAsia="Times New Roman"/>
              </w:rPr>
              <w:t>explore populatio</w:t>
            </w:r>
            <w:r w:rsidR="00B672D5">
              <w:rPr>
                <w:rFonts w:eastAsia="Times New Roman"/>
              </w:rPr>
              <w:t>n genetics as a research assistant</w:t>
            </w:r>
            <w:r>
              <w:rPr>
                <w:rFonts w:eastAsia="Times New Roman"/>
              </w:rPr>
              <w:t xml:space="preserve"> in </w:t>
            </w:r>
            <w:r w:rsidR="00B263BB">
              <w:rPr>
                <w:rFonts w:eastAsia="Times New Roman"/>
              </w:rPr>
              <w:t xml:space="preserve">both </w:t>
            </w:r>
            <w:r>
              <w:rPr>
                <w:rFonts w:eastAsia="Times New Roman"/>
              </w:rPr>
              <w:t xml:space="preserve">the </w:t>
            </w:r>
            <w:hyperlink r:id="rId9" w:history="1">
              <w:r w:rsidRPr="00D459B6">
                <w:rPr>
                  <w:rStyle w:val="Hyperlink"/>
                  <w:rFonts w:eastAsia="Times New Roman"/>
                </w:rPr>
                <w:t>Ralph Lab</w:t>
              </w:r>
            </w:hyperlink>
            <w:r w:rsidR="00B263BB">
              <w:rPr>
                <w:rFonts w:eastAsia="Times New Roman"/>
              </w:rPr>
              <w:t xml:space="preserve"> and </w:t>
            </w:r>
            <w:hyperlink r:id="rId10" w:history="1">
              <w:r w:rsidR="00B263BB" w:rsidRPr="0011613E">
                <w:rPr>
                  <w:rStyle w:val="Hyperlink"/>
                  <w:rFonts w:eastAsia="Times New Roman"/>
                </w:rPr>
                <w:t>Kern Lab</w:t>
              </w:r>
            </w:hyperlink>
            <w:r w:rsidR="0011613E">
              <w:rPr>
                <w:rFonts w:eastAsia="Times New Roman"/>
              </w:rPr>
              <w:t>.</w:t>
            </w:r>
            <w:r w:rsidR="00B263BB">
              <w:rPr>
                <w:rFonts w:eastAsia="Times New Roman"/>
              </w:rPr>
              <w:t xml:space="preserve"> </w:t>
            </w:r>
            <w:r w:rsidR="00B672D5">
              <w:rPr>
                <w:rFonts w:eastAsia="Times New Roman"/>
              </w:rPr>
              <w:t>My latest project involves</w:t>
            </w:r>
            <w:r w:rsidR="00286D25">
              <w:rPr>
                <w:rFonts w:eastAsia="Times New Roman"/>
              </w:rPr>
              <w:t xml:space="preserve"> </w:t>
            </w:r>
            <w:r w:rsidR="00D459B6">
              <w:rPr>
                <w:rFonts w:eastAsia="Times New Roman"/>
              </w:rPr>
              <w:t>training</w:t>
            </w:r>
            <w:r w:rsidR="00B672D5">
              <w:rPr>
                <w:rFonts w:eastAsia="Times New Roman"/>
              </w:rPr>
              <w:t xml:space="preserve"> recurrent neural networks with</w:t>
            </w:r>
            <w:r w:rsidR="0011613E">
              <w:rPr>
                <w:rFonts w:eastAsia="Times New Roman"/>
              </w:rPr>
              <w:t xml:space="preserve"> novel </w:t>
            </w:r>
            <w:r w:rsidR="00B672D5">
              <w:rPr>
                <w:rFonts w:eastAsia="Times New Roman"/>
              </w:rPr>
              <w:t>data-</w:t>
            </w:r>
            <w:r w:rsidR="0011613E">
              <w:rPr>
                <w:rFonts w:eastAsia="Times New Roman"/>
              </w:rPr>
              <w:t xml:space="preserve">visualization methods of </w:t>
            </w:r>
            <w:r w:rsidR="00B672D5">
              <w:rPr>
                <w:rFonts w:eastAsia="Times New Roman"/>
              </w:rPr>
              <w:t>genealogical history</w:t>
            </w:r>
            <w:r w:rsidR="00A548B8">
              <w:rPr>
                <w:rFonts w:eastAsia="Times New Roman"/>
              </w:rPr>
              <w:t>.</w:t>
            </w:r>
          </w:p>
        </w:tc>
      </w:tr>
      <w:tr w:rsidR="00420CB2" w:rsidRPr="0038310B" w14:paraId="12F7324C" w14:textId="77777777" w:rsidTr="00D459B6">
        <w:trPr>
          <w:trHeight w:val="1250"/>
        </w:trPr>
        <w:tc>
          <w:tcPr>
            <w:tcW w:w="2024" w:type="dxa"/>
          </w:tcPr>
          <w:p w14:paraId="1F66F7E6" w14:textId="77777777" w:rsidR="00420CB2" w:rsidRPr="0038310B" w:rsidRDefault="00420CB2" w:rsidP="00420CB2">
            <w:pPr>
              <w:pStyle w:val="Heading1"/>
              <w:rPr>
                <w:color w:val="auto"/>
              </w:rPr>
            </w:pPr>
            <w:r w:rsidRPr="0038310B">
              <w:rPr>
                <w:color w:val="auto"/>
              </w:rPr>
              <w:t>Technical Skills</w:t>
            </w:r>
          </w:p>
        </w:tc>
        <w:tc>
          <w:tcPr>
            <w:tcW w:w="386" w:type="dxa"/>
          </w:tcPr>
          <w:p w14:paraId="4C40F8EA" w14:textId="77777777" w:rsidR="00420CB2" w:rsidRPr="0038310B" w:rsidRDefault="00420CB2" w:rsidP="00420CB2">
            <w:pPr>
              <w:rPr>
                <w:color w:val="auto"/>
              </w:rPr>
            </w:pPr>
          </w:p>
        </w:tc>
        <w:tc>
          <w:tcPr>
            <w:tcW w:w="4195" w:type="dxa"/>
          </w:tcPr>
          <w:p w14:paraId="7C4681BE" w14:textId="5FAEF132" w:rsidR="00A934DF" w:rsidRPr="00CC4C5E" w:rsidRDefault="003669BB" w:rsidP="00CC4C5E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C/C</w:t>
            </w:r>
            <w:r w:rsidR="00CC4C5E">
              <w:rPr>
                <w:rFonts w:eastAsia="Times New Roman" w:cstheme="minorHAnsi"/>
                <w:color w:val="auto"/>
              </w:rPr>
              <w:t>+</w:t>
            </w:r>
            <w:r>
              <w:rPr>
                <w:rFonts w:eastAsia="Times New Roman" w:cstheme="minorHAnsi"/>
                <w:color w:val="auto"/>
              </w:rPr>
              <w:t>+</w:t>
            </w:r>
            <w:r w:rsidR="00CC4C5E">
              <w:rPr>
                <w:rFonts w:eastAsia="Times New Roman" w:cstheme="minorHAnsi"/>
                <w:color w:val="auto"/>
              </w:rPr>
              <w:t xml:space="preserve">, </w:t>
            </w:r>
            <w:r w:rsidRPr="00CC4C5E">
              <w:rPr>
                <w:rFonts w:eastAsia="Times New Roman" w:cstheme="minorHAnsi"/>
                <w:color w:val="auto"/>
              </w:rPr>
              <w:t>C#</w:t>
            </w:r>
            <w:r w:rsidR="00CC4C5E">
              <w:rPr>
                <w:rFonts w:eastAsia="Times New Roman" w:cstheme="minorHAnsi"/>
                <w:color w:val="auto"/>
              </w:rPr>
              <w:t xml:space="preserve">, </w:t>
            </w:r>
            <w:r w:rsidR="00420CB2" w:rsidRPr="00CC4C5E">
              <w:rPr>
                <w:rFonts w:eastAsia="Times New Roman" w:cstheme="minorHAnsi"/>
                <w:color w:val="auto"/>
              </w:rPr>
              <w:t>Python</w:t>
            </w:r>
            <w:r w:rsidR="00CC4C5E">
              <w:rPr>
                <w:rFonts w:eastAsia="Times New Roman" w:cstheme="minorHAnsi"/>
                <w:color w:val="auto"/>
              </w:rPr>
              <w:t xml:space="preserve">, </w:t>
            </w:r>
            <w:r w:rsidRPr="00CC4C5E">
              <w:rPr>
                <w:rFonts w:eastAsia="Times New Roman" w:cstheme="minorHAnsi"/>
                <w:color w:val="auto"/>
              </w:rPr>
              <w:t>Java</w:t>
            </w:r>
            <w:r w:rsidR="00CC4C5E">
              <w:rPr>
                <w:rFonts w:eastAsia="Times New Roman" w:cstheme="minorHAnsi"/>
                <w:color w:val="auto"/>
              </w:rPr>
              <w:t xml:space="preserve">, </w:t>
            </w:r>
            <w:r w:rsidR="00A934DF" w:rsidRPr="00CC4C5E">
              <w:rPr>
                <w:rFonts w:eastAsia="Times New Roman" w:cstheme="minorHAnsi"/>
                <w:color w:val="auto"/>
              </w:rPr>
              <w:t xml:space="preserve">R </w:t>
            </w:r>
          </w:p>
          <w:p w14:paraId="37EC424C" w14:textId="77777777" w:rsidR="00420CB2" w:rsidRPr="0038310B" w:rsidRDefault="00420CB2" w:rsidP="00420CB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 w:rsidRPr="0038310B">
              <w:rPr>
                <w:rFonts w:eastAsia="Times New Roman" w:cstheme="minorHAnsi"/>
                <w:color w:val="auto"/>
              </w:rPr>
              <w:t>Basic XML / HTML5 / CSS + JavaScript</w:t>
            </w:r>
          </w:p>
          <w:p w14:paraId="5567E574" w14:textId="1516485C" w:rsidR="00420CB2" w:rsidRDefault="003669BB" w:rsidP="00532D0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Algorithms</w:t>
            </w:r>
            <w:r w:rsidR="00532D02">
              <w:rPr>
                <w:rFonts w:eastAsia="Times New Roman" w:cstheme="minorHAnsi"/>
                <w:color w:val="auto"/>
              </w:rPr>
              <w:t xml:space="preserve"> / Data Structures</w:t>
            </w:r>
            <w:r w:rsidR="006A09CB">
              <w:rPr>
                <w:rFonts w:eastAsia="Times New Roman" w:cstheme="minorHAnsi"/>
                <w:color w:val="auto"/>
              </w:rPr>
              <w:t xml:space="preserve"> </w:t>
            </w:r>
          </w:p>
          <w:p w14:paraId="1C2BEB5F" w14:textId="2DF4B1B2" w:rsidR="00CC4C5E" w:rsidRPr="00532D02" w:rsidRDefault="007E7442" w:rsidP="0004521F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proofErr w:type="spellStart"/>
            <w:r>
              <w:rPr>
                <w:rFonts w:eastAsia="Times New Roman" w:cstheme="minorHAnsi"/>
                <w:color w:val="auto"/>
              </w:rPr>
              <w:t>LaTeX</w:t>
            </w:r>
            <w:proofErr w:type="spellEnd"/>
            <w:r w:rsidR="006A09CB">
              <w:rPr>
                <w:rFonts w:eastAsia="Times New Roman" w:cstheme="minorHAnsi"/>
                <w:color w:val="auto"/>
              </w:rPr>
              <w:t>, Git, Vim</w:t>
            </w:r>
          </w:p>
        </w:tc>
        <w:tc>
          <w:tcPr>
            <w:tcW w:w="4195" w:type="dxa"/>
          </w:tcPr>
          <w:p w14:paraId="5BF14EB0" w14:textId="5D9A7C39" w:rsidR="00420CB2" w:rsidRPr="0038310B" w:rsidRDefault="00420CB2" w:rsidP="00420CB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 w:rsidRPr="0038310B">
              <w:rPr>
                <w:rFonts w:eastAsia="Times New Roman" w:cstheme="minorHAnsi"/>
                <w:color w:val="auto"/>
              </w:rPr>
              <w:t>Linear Algebra</w:t>
            </w:r>
            <w:r w:rsidR="00CC4C5E">
              <w:rPr>
                <w:rFonts w:eastAsia="Times New Roman" w:cstheme="minorHAnsi"/>
                <w:color w:val="auto"/>
              </w:rPr>
              <w:t>, calculus, Discrete Math</w:t>
            </w:r>
          </w:p>
          <w:p w14:paraId="307C95F8" w14:textId="3B17BBAF" w:rsidR="00A934DF" w:rsidRDefault="00CC4C5E" w:rsidP="00420CB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Evolutionary simulations, SLiM – msprime</w:t>
            </w:r>
          </w:p>
          <w:p w14:paraId="1887F2FB" w14:textId="72AE9854" w:rsidR="00532D02" w:rsidRDefault="00532D02" w:rsidP="00420CB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Unix / OS X</w:t>
            </w:r>
            <w:r w:rsidR="00BC0D56">
              <w:rPr>
                <w:rFonts w:eastAsia="Times New Roman" w:cstheme="minorHAnsi"/>
                <w:color w:val="auto"/>
              </w:rPr>
              <w:t xml:space="preserve"> / </w:t>
            </w:r>
            <w:r w:rsidR="00D26387">
              <w:rPr>
                <w:rFonts w:eastAsia="Times New Roman" w:cstheme="minorHAnsi"/>
                <w:color w:val="auto"/>
              </w:rPr>
              <w:t>b</w:t>
            </w:r>
            <w:r w:rsidR="00BC0D56">
              <w:rPr>
                <w:rFonts w:eastAsia="Times New Roman" w:cstheme="minorHAnsi"/>
                <w:color w:val="auto"/>
              </w:rPr>
              <w:t>ash</w:t>
            </w:r>
            <w:r w:rsidR="00C73E9B">
              <w:rPr>
                <w:rFonts w:eastAsia="Times New Roman" w:cstheme="minorHAnsi"/>
                <w:color w:val="auto"/>
              </w:rPr>
              <w:t xml:space="preserve"> </w:t>
            </w:r>
          </w:p>
          <w:p w14:paraId="335D078B" w14:textId="3FB4C1B9" w:rsidR="00CC4C5E" w:rsidRPr="0038310B" w:rsidRDefault="006A09CB" w:rsidP="00420CB2">
            <w:pPr>
              <w:numPr>
                <w:ilvl w:val="0"/>
                <w:numId w:val="1"/>
              </w:numPr>
              <w:spacing w:before="0" w:after="0" w:line="240" w:lineRule="auto"/>
              <w:textAlignment w:val="baseline"/>
              <w:rPr>
                <w:rFonts w:eastAsia="Times New Roman" w:cstheme="minorHAnsi"/>
                <w:color w:val="auto"/>
              </w:rPr>
            </w:pPr>
            <w:r>
              <w:rPr>
                <w:rFonts w:eastAsia="Times New Roman" w:cstheme="minorHAnsi"/>
                <w:color w:val="auto"/>
              </w:rPr>
              <w:t>Concepts in Machine Learning</w:t>
            </w:r>
          </w:p>
        </w:tc>
      </w:tr>
      <w:tr w:rsidR="00420CB2" w:rsidRPr="0038310B" w14:paraId="33FE265A" w14:textId="77777777" w:rsidTr="00D459B6">
        <w:trPr>
          <w:trHeight w:val="872"/>
        </w:trPr>
        <w:tc>
          <w:tcPr>
            <w:tcW w:w="2024" w:type="dxa"/>
          </w:tcPr>
          <w:p w14:paraId="30513612" w14:textId="77777777" w:rsidR="00420CB2" w:rsidRPr="0038310B" w:rsidRDefault="00420CB2" w:rsidP="00420CB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Relevant Projects</w:t>
            </w:r>
          </w:p>
        </w:tc>
        <w:tc>
          <w:tcPr>
            <w:tcW w:w="386" w:type="dxa"/>
          </w:tcPr>
          <w:p w14:paraId="36942DAD" w14:textId="77777777" w:rsidR="00420CB2" w:rsidRPr="0038310B" w:rsidRDefault="00420CB2" w:rsidP="00420CB2">
            <w:pPr>
              <w:rPr>
                <w:color w:val="auto"/>
              </w:rPr>
            </w:pPr>
          </w:p>
        </w:tc>
        <w:tc>
          <w:tcPr>
            <w:tcW w:w="8390" w:type="dxa"/>
            <w:gridSpan w:val="2"/>
          </w:tcPr>
          <w:sdt>
            <w:sdtPr>
              <w:rPr>
                <w:b/>
                <w:bCs/>
                <w:caps/>
                <w:color w:val="auto"/>
              </w:rPr>
              <w:id w:val="970869414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211531560"/>
                  <w15:repeatingSectionItem/>
                </w:sdtPr>
                <w:sdtEndPr>
                  <w:rPr>
                    <w:b w:val="0"/>
                    <w:bCs w:val="0"/>
                    <w:caps w:val="0"/>
                    <w:sz w:val="18"/>
                    <w:szCs w:val="18"/>
                  </w:rPr>
                </w:sdtEndPr>
                <w:sdtContent>
                  <w:p w14:paraId="6DA91738" w14:textId="3FBCD641" w:rsidR="00420CB2" w:rsidRPr="0038310B" w:rsidRDefault="00BC0D56" w:rsidP="00420CB2">
                    <w:pPr>
                      <w:spacing w:after="0" w:line="240" w:lineRule="auto"/>
                      <w:rPr>
                        <w:rFonts w:eastAsia="Times New Roman" w:cstheme="minorHAnsi"/>
                        <w:b/>
                        <w:color w:val="auto"/>
                      </w:rPr>
                    </w:pPr>
                    <w:r>
                      <w:rPr>
                        <w:rFonts w:eastAsia="Times New Roman" w:cstheme="minorHAnsi"/>
                        <w:b/>
                        <w:color w:val="auto"/>
                      </w:rPr>
                      <w:t xml:space="preserve">Undergraduate Thesis: </w:t>
                    </w:r>
                  </w:p>
                  <w:p w14:paraId="0AECA33A" w14:textId="17B7A81F" w:rsidR="00420CB2" w:rsidRPr="0038310B" w:rsidRDefault="00B672D5" w:rsidP="00420CB2">
                    <w:pPr>
                      <w:pStyle w:val="ResumeText"/>
                      <w:spacing w:line="240" w:lineRule="auto"/>
                      <w:rPr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Using my background in computer science I was involved in the implementation of </w:t>
                    </w:r>
                    <w:r>
                      <w:rPr>
                        <w:rFonts w:eastAsia="Times New Roman" w:cstheme="minorHAnsi"/>
                        <w:i/>
                        <w:color w:val="auto"/>
                        <w:sz w:val="18"/>
                        <w:szCs w:val="18"/>
                      </w:rPr>
                      <w:t xml:space="preserve">TreeSeq in SLiM 3. </w:t>
                    </w: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This method provides a computationally feasible way to track the genealogical history of samples throughout a forward-moving simulation. The implementation of this method resulted in orders of magnitude speedup for large-scale simulations</w:t>
                    </w:r>
                    <w:r w:rsidR="00D459B6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by avoiding the computationally heavy task of tracking neutral mutations</w:t>
                    </w: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.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  <w:color w:val="auto"/>
                  </w:rPr>
                  <w:id w:val="609095355"/>
                  <w15:repeatingSectionItem/>
                </w:sdtPr>
                <w:sdtEndPr>
                  <w:rPr>
                    <w:b w:val="0"/>
                    <w:bCs w:val="0"/>
                    <w:caps w:val="0"/>
                    <w:sz w:val="18"/>
                    <w:szCs w:val="18"/>
                  </w:rPr>
                </w:sdtEndPr>
                <w:sdtContent>
                  <w:p w14:paraId="30770149" w14:textId="5DB5C8C9" w:rsidR="00BC0D56" w:rsidRPr="0038310B" w:rsidRDefault="00BC0D56" w:rsidP="00420CB2">
                    <w:pPr>
                      <w:spacing w:after="0" w:line="240" w:lineRule="auto"/>
                      <w:rPr>
                        <w:rFonts w:eastAsia="Times New Roman" w:cstheme="minorHAnsi"/>
                        <w:b/>
                        <w:color w:val="auto"/>
                      </w:rPr>
                    </w:pPr>
                    <w:r>
                      <w:rPr>
                        <w:rFonts w:eastAsia="Times New Roman" w:cstheme="minorHAnsi"/>
                        <w:b/>
                        <w:color w:val="auto"/>
                      </w:rPr>
                      <w:t xml:space="preserve">Stickleback Research: </w:t>
                    </w:r>
                  </w:p>
                  <w:p w14:paraId="60791E84" w14:textId="199EE97A" w:rsidR="00BC0D56" w:rsidRPr="0038310B" w:rsidRDefault="00BC0D56" w:rsidP="00420CB2">
                    <w:pPr>
                      <w:pStyle w:val="ResumeText"/>
                      <w:spacing w:line="240" w:lineRule="auto"/>
                      <w:rPr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I have created complex evolutionary models and sampled large data sets for statistical analysis. </w:t>
                    </w:r>
                    <w:r w:rsidR="00B672D5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This has resulted in </w:t>
                    </w:r>
                    <w:r w:rsidR="009B1A92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a</w:t>
                    </w:r>
                    <w:r w:rsidR="00973A34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case study on the impact of migration-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selection on rapid and parallel </w:t>
                    </w:r>
                    <w:r w:rsidR="00973A34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local 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adaptation of</w:t>
                    </w:r>
                    <w:r w:rsidR="00973A34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marine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</w:t>
                    </w:r>
                    <w:r w:rsidR="00973A34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Ninespine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Stickleback population</w:t>
                    </w:r>
                    <w:r w:rsidR="00973A34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s to freshwater pockets</w:t>
                    </w:r>
                    <w:r w:rsidR="000B34E8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in Alaska. </w:t>
                    </w:r>
                  </w:p>
                </w:sdtContent>
              </w:sdt>
              <w:sdt>
                <w:sdtPr>
                  <w:rPr>
                    <w:b/>
                    <w:bCs/>
                    <w:caps/>
                    <w:color w:val="auto"/>
                  </w:rPr>
                  <w:id w:val="-669708625"/>
                  <w15:repeatingSectionItem/>
                </w:sdtPr>
                <w:sdtEndPr>
                  <w:rPr>
                    <w:b w:val="0"/>
                    <w:bCs w:val="0"/>
                    <w:caps w:val="0"/>
                    <w:sz w:val="18"/>
                    <w:szCs w:val="18"/>
                  </w:rPr>
                </w:sdtEndPr>
                <w:sdtContent>
                  <w:p w14:paraId="55788A1E" w14:textId="72FF2E70" w:rsidR="00BC0D56" w:rsidRPr="0038310B" w:rsidRDefault="00BC0D56" w:rsidP="00420CB2">
                    <w:pPr>
                      <w:spacing w:after="0" w:line="240" w:lineRule="auto"/>
                      <w:rPr>
                        <w:rFonts w:eastAsia="Times New Roman" w:cstheme="minorHAnsi"/>
                        <w:b/>
                        <w:color w:val="auto"/>
                      </w:rPr>
                    </w:pPr>
                    <w:r>
                      <w:rPr>
                        <w:rFonts w:eastAsia="Times New Roman" w:cstheme="minorHAnsi"/>
                        <w:b/>
                        <w:color w:val="auto"/>
                      </w:rPr>
                      <w:t xml:space="preserve">Deep Learning on Simulated Data: </w:t>
                    </w:r>
                  </w:p>
                  <w:p w14:paraId="0C578C0D" w14:textId="37178647" w:rsidR="00BC0D56" w:rsidRPr="0038310B" w:rsidRDefault="00B95A58" w:rsidP="00420CB2">
                    <w:pPr>
                      <w:pStyle w:val="ResumeText"/>
                      <w:spacing w:line="240" w:lineRule="auto"/>
                      <w:rPr>
                        <w:color w:val="auto"/>
                        <w:sz w:val="18"/>
                        <w:szCs w:val="18"/>
                      </w:rPr>
                    </w:pP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My most recent project involves training recurrent neural networks with simulated data</w:t>
                    </w:r>
                    <w:bookmarkStart w:id="0" w:name="_GoBack"/>
                    <w:bookmarkEnd w:id="0"/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to infer and predict population genetics parameters along the genome</w:t>
                    </w:r>
                    <w:r w:rsidR="006A09CB"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>.</w:t>
                    </w:r>
                    <w:r>
                      <w:rPr>
                        <w:rFonts w:eastAsia="Times New Roman" w:cstheme="minorHAnsi"/>
                        <w:color w:val="auto"/>
                        <w:sz w:val="18"/>
                        <w:szCs w:val="18"/>
                      </w:rPr>
                      <w:t xml:space="preserve"> </w:t>
                    </w:r>
                  </w:p>
                </w:sdtContent>
              </w:sdt>
              <w:p w14:paraId="5DFC52B7" w14:textId="5424665F" w:rsidR="00420CB2" w:rsidRPr="008A7C14" w:rsidRDefault="00FD0021" w:rsidP="00F37DAF">
                <w:pPr>
                  <w:spacing w:after="0" w:line="240" w:lineRule="auto"/>
                </w:pPr>
              </w:p>
            </w:sdtContent>
          </w:sdt>
        </w:tc>
      </w:tr>
      <w:tr w:rsidR="00420CB2" w:rsidRPr="0038310B" w14:paraId="17967FF4" w14:textId="77777777" w:rsidTr="00D459B6">
        <w:tc>
          <w:tcPr>
            <w:tcW w:w="2024" w:type="dxa"/>
          </w:tcPr>
          <w:p w14:paraId="38121C71" w14:textId="5794DCCA" w:rsidR="00420CB2" w:rsidRPr="0038310B" w:rsidRDefault="00E826C4" w:rsidP="00532D02">
            <w:pPr>
              <w:pStyle w:val="Heading1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</w:tc>
        <w:tc>
          <w:tcPr>
            <w:tcW w:w="386" w:type="dxa"/>
          </w:tcPr>
          <w:p w14:paraId="29D9FB69" w14:textId="77777777" w:rsidR="00420CB2" w:rsidRPr="0038310B" w:rsidRDefault="00420CB2" w:rsidP="00532D02">
            <w:pPr>
              <w:spacing w:line="240" w:lineRule="auto"/>
              <w:rPr>
                <w:color w:val="auto"/>
              </w:rPr>
            </w:pPr>
          </w:p>
        </w:tc>
        <w:tc>
          <w:tcPr>
            <w:tcW w:w="8390" w:type="dxa"/>
            <w:gridSpan w:val="2"/>
          </w:tcPr>
          <w:p w14:paraId="2A8EB540" w14:textId="78F03DB6" w:rsidR="00E826C4" w:rsidRPr="0038310B" w:rsidRDefault="00532D02" w:rsidP="00532D02">
            <w:pPr>
              <w:pStyle w:val="Heading2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Departmental Honors in </w:t>
            </w:r>
            <w:r w:rsidR="00E826C4" w:rsidRPr="0038310B">
              <w:rPr>
                <w:color w:val="auto"/>
              </w:rPr>
              <w:t>Co</w:t>
            </w:r>
            <w:r w:rsidR="00E826C4">
              <w:rPr>
                <w:color w:val="auto"/>
              </w:rPr>
              <w:t>mputer and Information Science, BS</w:t>
            </w:r>
          </w:p>
          <w:p w14:paraId="3FCC2461" w14:textId="4DC927EE" w:rsidR="00E826C4" w:rsidRPr="0038310B" w:rsidRDefault="00144422" w:rsidP="00532D02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Minor -</w:t>
            </w:r>
            <w:r w:rsidR="00CD2FDA">
              <w:rPr>
                <w:color w:val="auto"/>
              </w:rPr>
              <w:t xml:space="preserve"> </w:t>
            </w:r>
            <w:r w:rsidR="00E826C4" w:rsidRPr="0038310B">
              <w:rPr>
                <w:color w:val="auto"/>
              </w:rPr>
              <w:t>Product Design</w:t>
            </w:r>
          </w:p>
          <w:p w14:paraId="159C65B2" w14:textId="77777777" w:rsidR="00E826C4" w:rsidRDefault="00E826C4" w:rsidP="00532D02">
            <w:pPr>
              <w:spacing w:line="240" w:lineRule="auto"/>
              <w:rPr>
                <w:color w:val="auto"/>
              </w:rPr>
            </w:pPr>
            <w:r w:rsidRPr="0038310B">
              <w:rPr>
                <w:color w:val="auto"/>
              </w:rPr>
              <w:t>University of Oregon, Eugene OR</w:t>
            </w:r>
          </w:p>
          <w:p w14:paraId="2BF629F1" w14:textId="63566CED" w:rsidR="00E826C4" w:rsidRDefault="00E826C4" w:rsidP="00532D02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Graduation Date: </w:t>
            </w:r>
            <w:r w:rsidR="00CD2FDA">
              <w:rPr>
                <w:color w:val="auto"/>
              </w:rPr>
              <w:t>June</w:t>
            </w:r>
            <w:r>
              <w:rPr>
                <w:color w:val="auto"/>
              </w:rPr>
              <w:t xml:space="preserve"> 2018</w:t>
            </w:r>
          </w:p>
          <w:p w14:paraId="1DB3D8F2" w14:textId="74C86886" w:rsidR="00E826C4" w:rsidRPr="00A934DF" w:rsidRDefault="00CD2FDA" w:rsidP="00532D02">
            <w:p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Major </w:t>
            </w:r>
            <w:r w:rsidR="008A7C14">
              <w:rPr>
                <w:color w:val="auto"/>
              </w:rPr>
              <w:t>GPA: 3.9</w:t>
            </w:r>
            <w:r w:rsidR="00AE72AE">
              <w:rPr>
                <w:color w:val="auto"/>
              </w:rPr>
              <w:t>9</w:t>
            </w:r>
            <w:r w:rsidR="00167D70">
              <w:rPr>
                <w:color w:val="auto"/>
              </w:rPr>
              <w:t xml:space="preserve"> </w:t>
            </w:r>
            <w:r w:rsidR="006B3809">
              <w:rPr>
                <w:color w:val="auto"/>
              </w:rPr>
              <w:t>–</w:t>
            </w:r>
            <w:r w:rsidR="00167D70">
              <w:rPr>
                <w:color w:val="auto"/>
              </w:rPr>
              <w:t xml:space="preserve"> Cum</w:t>
            </w:r>
            <w:r w:rsidR="006B3809">
              <w:rPr>
                <w:color w:val="auto"/>
              </w:rPr>
              <w:t xml:space="preserve"> GPA</w:t>
            </w:r>
            <w:r w:rsidR="00167D70">
              <w:rPr>
                <w:color w:val="auto"/>
              </w:rPr>
              <w:t xml:space="preserve">: </w:t>
            </w:r>
            <w:r w:rsidR="00E60782">
              <w:rPr>
                <w:color w:val="auto"/>
              </w:rPr>
              <w:t>3.58</w:t>
            </w:r>
          </w:p>
        </w:tc>
      </w:tr>
      <w:tr w:rsidR="00420CB2" w:rsidRPr="0038310B" w14:paraId="11C19D93" w14:textId="77777777" w:rsidTr="00D459B6">
        <w:tc>
          <w:tcPr>
            <w:tcW w:w="2024" w:type="dxa"/>
          </w:tcPr>
          <w:p w14:paraId="03B7646C" w14:textId="77777777" w:rsidR="00420CB2" w:rsidRPr="0038310B" w:rsidRDefault="00E826C4" w:rsidP="00420CB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WORK hISTORY</w:t>
            </w:r>
          </w:p>
        </w:tc>
        <w:tc>
          <w:tcPr>
            <w:tcW w:w="386" w:type="dxa"/>
          </w:tcPr>
          <w:p w14:paraId="2D94403A" w14:textId="77777777" w:rsidR="00420CB2" w:rsidRPr="0038310B" w:rsidRDefault="00420CB2" w:rsidP="00420CB2">
            <w:pPr>
              <w:rPr>
                <w:color w:val="auto"/>
              </w:rPr>
            </w:pPr>
          </w:p>
        </w:tc>
        <w:tc>
          <w:tcPr>
            <w:tcW w:w="8390" w:type="dxa"/>
            <w:gridSpan w:val="2"/>
          </w:tcPr>
          <w:p w14:paraId="7878A428" w14:textId="544A3002" w:rsidR="00CC4C5E" w:rsidRPr="0038310B" w:rsidRDefault="00BC0D56" w:rsidP="00CC4C5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Research Assistant</w:t>
            </w:r>
            <w:r w:rsidR="00CC4C5E">
              <w:rPr>
                <w:color w:val="auto"/>
              </w:rPr>
              <w:t xml:space="preserve">, </w:t>
            </w:r>
            <w:r>
              <w:rPr>
                <w:color w:val="auto"/>
              </w:rPr>
              <w:t>Institute of ecology and evolution</w:t>
            </w:r>
            <w:r w:rsidR="00CC4C5E">
              <w:rPr>
                <w:color w:val="auto"/>
              </w:rPr>
              <w:t>, Eugene, or</w:t>
            </w:r>
          </w:p>
          <w:p w14:paraId="67D39C3A" w14:textId="323B0A71" w:rsidR="00CC4C5E" w:rsidRDefault="00B672D5" w:rsidP="00CC4C5E">
            <w:pPr>
              <w:pStyle w:val="ResumeText"/>
              <w:rPr>
                <w:color w:val="auto"/>
              </w:rPr>
            </w:pPr>
            <w:r>
              <w:rPr>
                <w:color w:val="auto"/>
              </w:rPr>
              <w:t>August 2018</w:t>
            </w:r>
            <w:r w:rsidR="00CC4C5E">
              <w:rPr>
                <w:color w:val="auto"/>
              </w:rPr>
              <w:t xml:space="preserve"> - C</w:t>
            </w:r>
            <w:r w:rsidR="00CC4C5E" w:rsidRPr="0038310B">
              <w:rPr>
                <w:color w:val="auto"/>
              </w:rPr>
              <w:t>urrent</w:t>
            </w:r>
          </w:p>
          <w:p w14:paraId="2B70C55E" w14:textId="31AAD68B" w:rsidR="00E826C4" w:rsidRPr="0038310B" w:rsidRDefault="008A7C14" w:rsidP="00E826C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Bioinformatic</w:t>
            </w:r>
            <w:r w:rsidR="00A934DF">
              <w:rPr>
                <w:color w:val="auto"/>
              </w:rPr>
              <w:t>s</w:t>
            </w:r>
            <w:r w:rsidR="00CC4C5E">
              <w:rPr>
                <w:color w:val="auto"/>
              </w:rPr>
              <w:t xml:space="preserve"> undergraduate</w:t>
            </w:r>
            <w:r w:rsidR="00CD2FDA">
              <w:rPr>
                <w:color w:val="auto"/>
              </w:rPr>
              <w:t xml:space="preserve"> Analyst</w:t>
            </w:r>
            <w:r>
              <w:rPr>
                <w:color w:val="auto"/>
              </w:rPr>
              <w:t>, University of oregon, Eugene, or</w:t>
            </w:r>
          </w:p>
          <w:p w14:paraId="205067E4" w14:textId="77777777" w:rsidR="00E826C4" w:rsidRPr="0038310B" w:rsidRDefault="008A7C14" w:rsidP="00E826C4">
            <w:pPr>
              <w:pStyle w:val="ResumeText"/>
              <w:rPr>
                <w:color w:val="auto"/>
              </w:rPr>
            </w:pPr>
            <w:r>
              <w:rPr>
                <w:color w:val="auto"/>
              </w:rPr>
              <w:t>Sept 2017</w:t>
            </w:r>
            <w:r w:rsidR="00F91CAB">
              <w:rPr>
                <w:color w:val="auto"/>
              </w:rPr>
              <w:t xml:space="preserve"> - C</w:t>
            </w:r>
            <w:r w:rsidR="00E826C4" w:rsidRPr="0038310B">
              <w:rPr>
                <w:color w:val="auto"/>
              </w:rPr>
              <w:t>urrent</w:t>
            </w:r>
          </w:p>
          <w:p w14:paraId="47AE46E8" w14:textId="77777777" w:rsidR="008A7C14" w:rsidRPr="0038310B" w:rsidRDefault="008A7C14" w:rsidP="008A7C14">
            <w:pPr>
              <w:pStyle w:val="Heading2"/>
              <w:rPr>
                <w:color w:val="auto"/>
              </w:rPr>
            </w:pPr>
            <w:r w:rsidRPr="0038310B">
              <w:rPr>
                <w:color w:val="auto"/>
              </w:rPr>
              <w:t>Discrete Math grader, University of Oregon, eugene, oR</w:t>
            </w:r>
          </w:p>
          <w:p w14:paraId="0F9993A3" w14:textId="792877E5" w:rsidR="00420CB2" w:rsidRPr="00A934DF" w:rsidRDefault="008A7C14" w:rsidP="00A934DF">
            <w:pPr>
              <w:pStyle w:val="ResumeText"/>
              <w:rPr>
                <w:color w:val="auto"/>
              </w:rPr>
            </w:pPr>
            <w:r>
              <w:rPr>
                <w:color w:val="auto"/>
              </w:rPr>
              <w:t>Sept 2016 - 2017</w:t>
            </w:r>
          </w:p>
        </w:tc>
      </w:tr>
    </w:tbl>
    <w:p w14:paraId="2D1EE08D" w14:textId="40694D33" w:rsidR="00E91A4F" w:rsidRPr="00C9462F" w:rsidRDefault="00C9462F" w:rsidP="00C9462F">
      <w:pPr>
        <w:tabs>
          <w:tab w:val="left" w:pos="4032"/>
        </w:tabs>
        <w:jc w:val="center"/>
        <w:rPr>
          <w:sz w:val="22"/>
          <w:szCs w:val="22"/>
        </w:rPr>
      </w:pPr>
      <w:r w:rsidRPr="00C9462F">
        <w:rPr>
          <w:sz w:val="22"/>
          <w:szCs w:val="22"/>
        </w:rPr>
        <w:t>WEBSITE: jaredgalloway.org | GITHUB: github.com/jgallowa07</w:t>
      </w:r>
    </w:p>
    <w:sectPr w:rsidR="00E91A4F" w:rsidRPr="00C9462F" w:rsidSect="00E33F2F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E8EBE" w14:textId="77777777" w:rsidR="00B63409" w:rsidRDefault="00B63409">
      <w:pPr>
        <w:spacing w:before="0" w:after="0" w:line="240" w:lineRule="auto"/>
      </w:pPr>
      <w:r>
        <w:separator/>
      </w:r>
    </w:p>
  </w:endnote>
  <w:endnote w:type="continuationSeparator" w:id="0">
    <w:p w14:paraId="22AA37E7" w14:textId="77777777" w:rsidR="00B63409" w:rsidRDefault="00B634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4E6923" w14:paraId="41F8E569" w14:textId="77777777">
      <w:tc>
        <w:tcPr>
          <w:tcW w:w="5148" w:type="dxa"/>
        </w:tcPr>
        <w:p w14:paraId="7FC4AB66" w14:textId="77777777" w:rsidR="004E6923" w:rsidRDefault="004E6923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0D5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36F07658" w14:textId="77777777" w:rsidR="004E6923" w:rsidRDefault="004E6923">
              <w:pPr>
                <w:pStyle w:val="Footer"/>
                <w:jc w:val="right"/>
              </w:pPr>
              <w:r>
                <w:t>Jared Galloway</w:t>
              </w:r>
            </w:p>
          </w:tc>
        </w:sdtContent>
      </w:sdt>
    </w:tr>
  </w:tbl>
  <w:p w14:paraId="0485C603" w14:textId="77777777" w:rsidR="004E6923" w:rsidRDefault="004E69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B5645" w14:textId="77777777" w:rsidR="00B63409" w:rsidRDefault="00B63409">
      <w:pPr>
        <w:spacing w:before="0" w:after="0" w:line="240" w:lineRule="auto"/>
      </w:pPr>
      <w:r>
        <w:separator/>
      </w:r>
    </w:p>
  </w:footnote>
  <w:footnote w:type="continuationSeparator" w:id="0">
    <w:p w14:paraId="22B8B371" w14:textId="77777777" w:rsidR="00B63409" w:rsidRDefault="00B634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3688"/>
    <w:multiLevelType w:val="hybridMultilevel"/>
    <w:tmpl w:val="694E3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9779B"/>
    <w:multiLevelType w:val="hybridMultilevel"/>
    <w:tmpl w:val="7F2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968FD"/>
    <w:multiLevelType w:val="multilevel"/>
    <w:tmpl w:val="F2BA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5B7FBC"/>
    <w:multiLevelType w:val="multilevel"/>
    <w:tmpl w:val="6C8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AC29F9"/>
    <w:multiLevelType w:val="hybridMultilevel"/>
    <w:tmpl w:val="F93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1D"/>
    <w:rsid w:val="00025497"/>
    <w:rsid w:val="0004521F"/>
    <w:rsid w:val="00072E4D"/>
    <w:rsid w:val="000B34E8"/>
    <w:rsid w:val="00112EC5"/>
    <w:rsid w:val="0011613E"/>
    <w:rsid w:val="00144422"/>
    <w:rsid w:val="00164ED7"/>
    <w:rsid w:val="00167D70"/>
    <w:rsid w:val="00190BFD"/>
    <w:rsid w:val="001E5CAA"/>
    <w:rsid w:val="00222192"/>
    <w:rsid w:val="00250B0D"/>
    <w:rsid w:val="00254F65"/>
    <w:rsid w:val="00286D25"/>
    <w:rsid w:val="002A1352"/>
    <w:rsid w:val="002F6051"/>
    <w:rsid w:val="00302539"/>
    <w:rsid w:val="0030491A"/>
    <w:rsid w:val="00307546"/>
    <w:rsid w:val="003669BB"/>
    <w:rsid w:val="00376E60"/>
    <w:rsid w:val="0038310B"/>
    <w:rsid w:val="0039433F"/>
    <w:rsid w:val="003C0BCF"/>
    <w:rsid w:val="003E16BD"/>
    <w:rsid w:val="00407593"/>
    <w:rsid w:val="00420CB2"/>
    <w:rsid w:val="00434079"/>
    <w:rsid w:val="00434F3F"/>
    <w:rsid w:val="00460A9B"/>
    <w:rsid w:val="004620C2"/>
    <w:rsid w:val="004D692B"/>
    <w:rsid w:val="004E6923"/>
    <w:rsid w:val="004F5BFF"/>
    <w:rsid w:val="00532D02"/>
    <w:rsid w:val="00592A79"/>
    <w:rsid w:val="005D4EA6"/>
    <w:rsid w:val="00602E20"/>
    <w:rsid w:val="00604C9A"/>
    <w:rsid w:val="00677E1D"/>
    <w:rsid w:val="006A09CB"/>
    <w:rsid w:val="006B3809"/>
    <w:rsid w:val="006E7A17"/>
    <w:rsid w:val="006F37CE"/>
    <w:rsid w:val="007108D3"/>
    <w:rsid w:val="00766BDF"/>
    <w:rsid w:val="00771589"/>
    <w:rsid w:val="007860E4"/>
    <w:rsid w:val="00792D5D"/>
    <w:rsid w:val="007E7442"/>
    <w:rsid w:val="008A181D"/>
    <w:rsid w:val="008A7C14"/>
    <w:rsid w:val="008E723F"/>
    <w:rsid w:val="00965B73"/>
    <w:rsid w:val="00973A34"/>
    <w:rsid w:val="009B1A92"/>
    <w:rsid w:val="00A31071"/>
    <w:rsid w:val="00A33ECE"/>
    <w:rsid w:val="00A37EA6"/>
    <w:rsid w:val="00A548B8"/>
    <w:rsid w:val="00A55C57"/>
    <w:rsid w:val="00A934DF"/>
    <w:rsid w:val="00AA6AE8"/>
    <w:rsid w:val="00AD35FB"/>
    <w:rsid w:val="00AE49AD"/>
    <w:rsid w:val="00AE72AE"/>
    <w:rsid w:val="00AF1F6B"/>
    <w:rsid w:val="00B263BB"/>
    <w:rsid w:val="00B41D7B"/>
    <w:rsid w:val="00B63409"/>
    <w:rsid w:val="00B65F61"/>
    <w:rsid w:val="00B672D5"/>
    <w:rsid w:val="00B852EE"/>
    <w:rsid w:val="00B95A58"/>
    <w:rsid w:val="00BA5E1E"/>
    <w:rsid w:val="00BC0D56"/>
    <w:rsid w:val="00BC6311"/>
    <w:rsid w:val="00C32A25"/>
    <w:rsid w:val="00C375D3"/>
    <w:rsid w:val="00C73E9B"/>
    <w:rsid w:val="00C7738C"/>
    <w:rsid w:val="00C9462F"/>
    <w:rsid w:val="00C95233"/>
    <w:rsid w:val="00CA4987"/>
    <w:rsid w:val="00CC24F7"/>
    <w:rsid w:val="00CC4C5E"/>
    <w:rsid w:val="00CD2FDA"/>
    <w:rsid w:val="00CE3565"/>
    <w:rsid w:val="00D26387"/>
    <w:rsid w:val="00D459B6"/>
    <w:rsid w:val="00DD7D2E"/>
    <w:rsid w:val="00DE0A66"/>
    <w:rsid w:val="00DE4880"/>
    <w:rsid w:val="00E22673"/>
    <w:rsid w:val="00E33F2F"/>
    <w:rsid w:val="00E60782"/>
    <w:rsid w:val="00E826C4"/>
    <w:rsid w:val="00E843E0"/>
    <w:rsid w:val="00E91A4F"/>
    <w:rsid w:val="00E94D4D"/>
    <w:rsid w:val="00ED0C2D"/>
    <w:rsid w:val="00F163A9"/>
    <w:rsid w:val="00F37DAF"/>
    <w:rsid w:val="00F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F036B6"/>
  <w15:chartTrackingRefBased/>
  <w15:docId w15:val="{DE18D283-292F-4DB7-BFD6-36C03237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42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62F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pages.uoregon.edu/plr/index.html" TargetMode="External"/><Relationship Id="rId10" Type="http://schemas.openxmlformats.org/officeDocument/2006/relationships/hyperlink" Target="http://kernlab.rutgers.ed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red%20Galloway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E6D5EF84E640C09F92BDDEF0D8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55768-F644-4C6F-B7D9-F266883E1421}"/>
      </w:docPartPr>
      <w:docPartBody>
        <w:p w:rsidR="0060354B" w:rsidRDefault="00570832">
          <w:pPr>
            <w:pStyle w:val="A5E6D5EF84E640C09F92BDDEF0D8599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1"/>
    <w:rsid w:val="001A31B0"/>
    <w:rsid w:val="001A4F7E"/>
    <w:rsid w:val="002550A9"/>
    <w:rsid w:val="0027754C"/>
    <w:rsid w:val="002C1EC0"/>
    <w:rsid w:val="002E6F91"/>
    <w:rsid w:val="002E7D5C"/>
    <w:rsid w:val="0040349B"/>
    <w:rsid w:val="00562B8A"/>
    <w:rsid w:val="00565729"/>
    <w:rsid w:val="00570832"/>
    <w:rsid w:val="0060354B"/>
    <w:rsid w:val="00633136"/>
    <w:rsid w:val="00635A51"/>
    <w:rsid w:val="007976AE"/>
    <w:rsid w:val="007E7DE8"/>
    <w:rsid w:val="009C0A6A"/>
    <w:rsid w:val="00A132A5"/>
    <w:rsid w:val="00B359E5"/>
    <w:rsid w:val="00B912FC"/>
    <w:rsid w:val="00BD359E"/>
    <w:rsid w:val="00C91553"/>
    <w:rsid w:val="00C93CD2"/>
    <w:rsid w:val="00E03B5A"/>
    <w:rsid w:val="00EA62C3"/>
    <w:rsid w:val="00EA69B5"/>
    <w:rsid w:val="00F22EE4"/>
    <w:rsid w:val="00F33622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7777D875C45ACBBBF2466CBC2E3F4">
    <w:name w:val="64C7777D875C45ACBBBF2466CBC2E3F4"/>
  </w:style>
  <w:style w:type="paragraph" w:customStyle="1" w:styleId="F1C082C0E0DC4944A54F3D13B63491C6">
    <w:name w:val="F1C082C0E0DC4944A54F3D13B63491C6"/>
  </w:style>
  <w:style w:type="paragraph" w:customStyle="1" w:styleId="AB28B62561654AC698CFAEE8208699DB">
    <w:name w:val="AB28B62561654AC698CFAEE8208699DB"/>
  </w:style>
  <w:style w:type="paragraph" w:customStyle="1" w:styleId="A8F21807B96C4B38ADC386BD0E38FD4D">
    <w:name w:val="A8F21807B96C4B38ADC386BD0E38FD4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D3BA20A552CD4D3EB08D161A4984C8DA">
    <w:name w:val="D3BA20A552CD4D3EB08D161A4984C8DA"/>
  </w:style>
  <w:style w:type="character" w:styleId="PlaceholderText">
    <w:name w:val="Placeholder Text"/>
    <w:basedOn w:val="DefaultParagraphFont"/>
    <w:uiPriority w:val="99"/>
    <w:semiHidden/>
    <w:rsid w:val="002550A9"/>
    <w:rPr>
      <w:color w:val="808080"/>
    </w:rPr>
  </w:style>
  <w:style w:type="paragraph" w:customStyle="1" w:styleId="A5E6D5EF84E640C09F92BDDEF0D8599E">
    <w:name w:val="A5E6D5EF84E640C09F92BDDEF0D8599E"/>
  </w:style>
  <w:style w:type="paragraph" w:customStyle="1" w:styleId="EB525F046FED44A09C56630391CA9759">
    <w:name w:val="EB525F046FED44A09C56630391CA9759"/>
  </w:style>
  <w:style w:type="paragraph" w:customStyle="1" w:styleId="76F61D3B08D84EA287A7AF28CCD65C2D">
    <w:name w:val="76F61D3B08D84EA287A7AF28CCD65C2D"/>
  </w:style>
  <w:style w:type="paragraph" w:customStyle="1" w:styleId="6E6FA279A8444F3395F7542EE8841D41">
    <w:name w:val="6E6FA279A8444F3395F7542EE8841D41"/>
  </w:style>
  <w:style w:type="paragraph" w:customStyle="1" w:styleId="7B6EF903DD74443489C683C68813CE69">
    <w:name w:val="7B6EF903DD74443489C683C68813CE69"/>
  </w:style>
  <w:style w:type="paragraph" w:customStyle="1" w:styleId="3AFCD45FD22A41169C1DA79F0985638D">
    <w:name w:val="3AFCD45FD22A41169C1DA79F0985638D"/>
  </w:style>
  <w:style w:type="paragraph" w:customStyle="1" w:styleId="9CE467ADA8014FA792A57060B2BF09A8">
    <w:name w:val="9CE467ADA8014FA792A57060B2BF09A8"/>
  </w:style>
  <w:style w:type="paragraph" w:customStyle="1" w:styleId="A95874193F4E4766A1E94CC2534AEC18">
    <w:name w:val="A95874193F4E4766A1E94CC2534AEC18"/>
  </w:style>
  <w:style w:type="paragraph" w:customStyle="1" w:styleId="25FCF4EB344E4682ABDD934410EF5974">
    <w:name w:val="25FCF4EB344E4682ABDD934410EF5974"/>
  </w:style>
  <w:style w:type="paragraph" w:customStyle="1" w:styleId="5C99482397D147CFB89B359E01E48A00">
    <w:name w:val="5C99482397D147CFB89B359E01E48A00"/>
  </w:style>
  <w:style w:type="paragraph" w:customStyle="1" w:styleId="74E46A0637914BB0977BA55F2105045A">
    <w:name w:val="74E46A0637914BB0977BA55F2105045A"/>
  </w:style>
  <w:style w:type="paragraph" w:customStyle="1" w:styleId="D2F76A72944A4B32A1DCFD468A0A1B87">
    <w:name w:val="D2F76A72944A4B32A1DCFD468A0A1B87"/>
  </w:style>
  <w:style w:type="paragraph" w:customStyle="1" w:styleId="1CF55B8AA26344A9822BB91CA23F9418">
    <w:name w:val="1CF55B8AA26344A9822BB91CA23F9418"/>
  </w:style>
  <w:style w:type="paragraph" w:customStyle="1" w:styleId="4C92050F910C4FC58B4E5DFA5485ADC1">
    <w:name w:val="4C92050F910C4FC58B4E5DFA5485ADC1"/>
  </w:style>
  <w:style w:type="paragraph" w:customStyle="1" w:styleId="82BC3CDD7DC04D1C999DE8D5D44358B2">
    <w:name w:val="82BC3CDD7DC04D1C999DE8D5D44358B2"/>
    <w:rsid w:val="00635A51"/>
  </w:style>
  <w:style w:type="paragraph" w:customStyle="1" w:styleId="78BB9FB56CBF4382A05D25B1652675D0">
    <w:name w:val="78BB9FB56CBF4382A05D25B1652675D0"/>
    <w:rsid w:val="00635A51"/>
  </w:style>
  <w:style w:type="paragraph" w:customStyle="1" w:styleId="458D37FC1E574C1D96669C9364859575">
    <w:name w:val="458D37FC1E574C1D96669C9364859575"/>
    <w:rsid w:val="00635A51"/>
  </w:style>
  <w:style w:type="paragraph" w:customStyle="1" w:styleId="D89367157C7D4B969D81EC5D0F66D4AF">
    <w:name w:val="D89367157C7D4B969D81EC5D0F66D4AF"/>
    <w:rsid w:val="00635A51"/>
  </w:style>
  <w:style w:type="paragraph" w:customStyle="1" w:styleId="D5BCA5C1580D44749B20F79A721B699F">
    <w:name w:val="D5BCA5C1580D44749B20F79A721B699F"/>
    <w:rsid w:val="00A132A5"/>
  </w:style>
  <w:style w:type="paragraph" w:customStyle="1" w:styleId="8FA53A0A8E2B42C794AC4308C9418693">
    <w:name w:val="8FA53A0A8E2B42C794AC4308C9418693"/>
    <w:rsid w:val="00A132A5"/>
  </w:style>
  <w:style w:type="paragraph" w:customStyle="1" w:styleId="083DE19AA3374C8493D560C6CEAE487C">
    <w:name w:val="083DE19AA3374C8493D560C6CEAE487C"/>
    <w:rsid w:val="00A132A5"/>
  </w:style>
  <w:style w:type="paragraph" w:customStyle="1" w:styleId="BC52ACB915D741939324645CB4F59414">
    <w:name w:val="BC52ACB915D741939324645CB4F59414"/>
    <w:rsid w:val="00A132A5"/>
  </w:style>
  <w:style w:type="paragraph" w:customStyle="1" w:styleId="756752F0BEFB4EA985557F5328652AB1">
    <w:name w:val="756752F0BEFB4EA985557F5328652AB1"/>
    <w:rsid w:val="00A132A5"/>
  </w:style>
  <w:style w:type="paragraph" w:customStyle="1" w:styleId="9309C2B207F8450293C33401D998159C">
    <w:name w:val="9309C2B207F8450293C33401D998159C"/>
    <w:rsid w:val="00A132A5"/>
  </w:style>
  <w:style w:type="paragraph" w:customStyle="1" w:styleId="B8056B72302A4AE1B533791707ABADFF">
    <w:name w:val="B8056B72302A4AE1B533791707ABADFF"/>
    <w:rsid w:val="00A132A5"/>
  </w:style>
  <w:style w:type="paragraph" w:customStyle="1" w:styleId="95B239BF47FF4A27B2E54CAF197D27C1">
    <w:name w:val="95B239BF47FF4A27B2E54CAF197D27C1"/>
    <w:rsid w:val="00A132A5"/>
  </w:style>
  <w:style w:type="paragraph" w:customStyle="1" w:styleId="4F6BCD308C5748229E3B203F822F08AC">
    <w:name w:val="4F6BCD308C5748229E3B203F822F08AC"/>
    <w:rsid w:val="00EA69B5"/>
  </w:style>
  <w:style w:type="paragraph" w:customStyle="1" w:styleId="346F401BBC2F8245959BF6E739D90755">
    <w:name w:val="346F401BBC2F8245959BF6E739D90755"/>
    <w:rsid w:val="002550A9"/>
    <w:pPr>
      <w:spacing w:after="0" w:line="240" w:lineRule="auto"/>
    </w:pPr>
    <w:rPr>
      <w:sz w:val="24"/>
      <w:szCs w:val="24"/>
    </w:rPr>
  </w:style>
  <w:style w:type="paragraph" w:customStyle="1" w:styleId="49FC2EFB8FF514478626755494C59F89">
    <w:name w:val="49FC2EFB8FF514478626755494C59F89"/>
    <w:rsid w:val="002550A9"/>
    <w:pPr>
      <w:spacing w:after="0" w:line="240" w:lineRule="auto"/>
    </w:pPr>
    <w:rPr>
      <w:sz w:val="24"/>
      <w:szCs w:val="24"/>
    </w:rPr>
  </w:style>
  <w:style w:type="paragraph" w:customStyle="1" w:styleId="E09158343E2BCC4E84AE871F5F986844">
    <w:name w:val="E09158343E2BCC4E84AE871F5F986844"/>
    <w:rsid w:val="002550A9"/>
    <w:pPr>
      <w:spacing w:after="0" w:line="240" w:lineRule="auto"/>
    </w:pPr>
    <w:rPr>
      <w:sz w:val="24"/>
      <w:szCs w:val="24"/>
    </w:rPr>
  </w:style>
  <w:style w:type="paragraph" w:customStyle="1" w:styleId="E0B20F33FEF8504E9A8430C509E37F13">
    <w:name w:val="E0B20F33FEF8504E9A8430C509E37F13"/>
    <w:rsid w:val="002550A9"/>
    <w:pPr>
      <w:spacing w:after="0" w:line="240" w:lineRule="auto"/>
    </w:pPr>
    <w:rPr>
      <w:sz w:val="24"/>
      <w:szCs w:val="24"/>
    </w:rPr>
  </w:style>
  <w:style w:type="paragraph" w:customStyle="1" w:styleId="31BD84BCD67A0242969047BC6FA31EBE">
    <w:name w:val="31BD84BCD67A0242969047BC6FA31EBE"/>
    <w:rsid w:val="002550A9"/>
    <w:pPr>
      <w:spacing w:after="0" w:line="240" w:lineRule="auto"/>
    </w:pPr>
    <w:rPr>
      <w:sz w:val="24"/>
      <w:szCs w:val="24"/>
    </w:rPr>
  </w:style>
  <w:style w:type="paragraph" w:customStyle="1" w:styleId="2DDCF8792891AC49B436D6CBA41D2E1C">
    <w:name w:val="2DDCF8792891AC49B436D6CBA41D2E1C"/>
    <w:rsid w:val="002550A9"/>
    <w:pPr>
      <w:spacing w:after="0" w:line="240" w:lineRule="auto"/>
    </w:pPr>
    <w:rPr>
      <w:sz w:val="24"/>
      <w:szCs w:val="24"/>
    </w:rPr>
  </w:style>
  <w:style w:type="paragraph" w:customStyle="1" w:styleId="E5CBDEED1AE0834AAB6D91B3525D6724">
    <w:name w:val="E5CBDEED1AE0834AAB6D91B3525D6724"/>
    <w:rsid w:val="002550A9"/>
    <w:pPr>
      <w:spacing w:after="0" w:line="240" w:lineRule="auto"/>
    </w:pPr>
    <w:rPr>
      <w:sz w:val="24"/>
      <w:szCs w:val="24"/>
    </w:rPr>
  </w:style>
  <w:style w:type="paragraph" w:customStyle="1" w:styleId="B4F7242B47D27C419CE4FDBDB59E9F26">
    <w:name w:val="B4F7242B47D27C419CE4FDBDB59E9F26"/>
    <w:rsid w:val="002550A9"/>
    <w:pPr>
      <w:spacing w:after="0" w:line="240" w:lineRule="auto"/>
    </w:pPr>
    <w:rPr>
      <w:sz w:val="24"/>
      <w:szCs w:val="24"/>
    </w:rPr>
  </w:style>
  <w:style w:type="paragraph" w:customStyle="1" w:styleId="CB743E79B9ECCD4FAEDD3FA99BC9F5DE">
    <w:name w:val="CB743E79B9ECCD4FAEDD3FA99BC9F5DE"/>
    <w:rsid w:val="002550A9"/>
    <w:pPr>
      <w:spacing w:after="0" w:line="240" w:lineRule="auto"/>
    </w:pPr>
    <w:rPr>
      <w:sz w:val="24"/>
      <w:szCs w:val="24"/>
    </w:rPr>
  </w:style>
  <w:style w:type="paragraph" w:customStyle="1" w:styleId="30F782222675C947882B8C8E1CB8BE64">
    <w:name w:val="30F782222675C947882B8C8E1CB8BE64"/>
    <w:rsid w:val="002550A9"/>
    <w:pPr>
      <w:spacing w:after="0" w:line="240" w:lineRule="auto"/>
    </w:pPr>
    <w:rPr>
      <w:sz w:val="24"/>
      <w:szCs w:val="24"/>
    </w:rPr>
  </w:style>
  <w:style w:type="paragraph" w:customStyle="1" w:styleId="6AFE5521AA60F844B45B1B25191C9FA7">
    <w:name w:val="6AFE5521AA60F844B45B1B25191C9FA7"/>
    <w:rsid w:val="002550A9"/>
    <w:pPr>
      <w:spacing w:after="0" w:line="240" w:lineRule="auto"/>
    </w:pPr>
    <w:rPr>
      <w:sz w:val="24"/>
      <w:szCs w:val="24"/>
    </w:rPr>
  </w:style>
  <w:style w:type="paragraph" w:customStyle="1" w:styleId="8342D189D20D584780C8385EB83271CB">
    <w:name w:val="8342D189D20D584780C8385EB83271CB"/>
    <w:rsid w:val="002550A9"/>
    <w:pPr>
      <w:spacing w:after="0" w:line="240" w:lineRule="auto"/>
    </w:pPr>
    <w:rPr>
      <w:sz w:val="24"/>
      <w:szCs w:val="24"/>
    </w:rPr>
  </w:style>
  <w:style w:type="paragraph" w:customStyle="1" w:styleId="3FBD05127FBC924E9E4618C20DE1DD8B">
    <w:name w:val="3FBD05127FBC924E9E4618C20DE1DD8B"/>
    <w:rsid w:val="002550A9"/>
    <w:pPr>
      <w:spacing w:after="0" w:line="240" w:lineRule="auto"/>
    </w:pPr>
    <w:rPr>
      <w:sz w:val="24"/>
      <w:szCs w:val="24"/>
    </w:rPr>
  </w:style>
  <w:style w:type="paragraph" w:customStyle="1" w:styleId="1DC03F4FC009454D901175D782475866">
    <w:name w:val="1DC03F4FC009454D901175D782475866"/>
    <w:rsid w:val="002550A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C:\Users\Jared Galloway\AppData\Roaming\Microsoft\Templates\Functional resume (Minimalist design).dotx</Template>
  <TotalTime>9</TotalTime>
  <Pages>1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Galloway</dc:creator>
  <cp:keywords/>
  <cp:lastModifiedBy>jaredgalloway07@gmail.com</cp:lastModifiedBy>
  <cp:revision>3</cp:revision>
  <cp:lastPrinted>2017-01-31T01:39:00Z</cp:lastPrinted>
  <dcterms:created xsi:type="dcterms:W3CDTF">2018-08-29T18:52:00Z</dcterms:created>
  <dcterms:modified xsi:type="dcterms:W3CDTF">2018-09-06T16:46:00Z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